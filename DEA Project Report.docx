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E651" w14:textId="77777777" w:rsidR="00402E8D" w:rsidRDefault="00402E8D"/>
    <w:p w14:paraId="4A9CE9AF" w14:textId="77777777" w:rsidR="00FE0C18" w:rsidRDefault="00FE0C18"/>
    <w:p w14:paraId="0BFC0DCB" w14:textId="77777777" w:rsidR="00FE0C18" w:rsidRDefault="00FE0C18"/>
    <w:p w14:paraId="106050D3" w14:textId="77777777" w:rsidR="00FE0C18" w:rsidRDefault="00FE0C18"/>
    <w:p w14:paraId="3792E04E" w14:textId="77777777" w:rsidR="00FE0C18" w:rsidRDefault="00FE0C18"/>
    <w:p w14:paraId="46E40C46" w14:textId="2544C7AB" w:rsidR="00FE0C18" w:rsidRDefault="0058436E">
      <w:r>
        <w:tab/>
      </w:r>
      <w:r>
        <w:tab/>
      </w:r>
      <w:r>
        <w:tab/>
      </w:r>
      <w:r w:rsidRPr="0058436E">
        <w:t>SE204.3</w:t>
      </w:r>
    </w:p>
    <w:p w14:paraId="62375D51" w14:textId="77777777" w:rsidR="00FE0C18" w:rsidRDefault="00FE0C18"/>
    <w:p w14:paraId="0A63BEA9" w14:textId="770C065A" w:rsidR="00FE0C18" w:rsidRDefault="00FE0C18">
      <w:r>
        <w:tab/>
      </w:r>
      <w:r>
        <w:tab/>
      </w:r>
      <w:r>
        <w:tab/>
        <w:t xml:space="preserve">Title </w:t>
      </w:r>
    </w:p>
    <w:p w14:paraId="34519419" w14:textId="77777777" w:rsidR="00FE0C18" w:rsidRDefault="00FE0C18"/>
    <w:p w14:paraId="1E135E33" w14:textId="77777777" w:rsidR="00FE0C18" w:rsidRDefault="00FE0C18"/>
    <w:p w14:paraId="017225AB" w14:textId="77777777" w:rsidR="00FE0C18" w:rsidRDefault="00FE0C18"/>
    <w:p w14:paraId="2D31FDA9" w14:textId="77777777" w:rsidR="00FE0C18" w:rsidRDefault="00FE0C18"/>
    <w:p w14:paraId="45EC2899" w14:textId="77777777" w:rsidR="00FE0C18" w:rsidRDefault="00FE0C18"/>
    <w:p w14:paraId="606B5EF4" w14:textId="77777777" w:rsidR="00FE0C18" w:rsidRDefault="00FE0C18"/>
    <w:p w14:paraId="6FDFE98E" w14:textId="77777777" w:rsidR="00FE0C18" w:rsidRDefault="00FE0C18"/>
    <w:p w14:paraId="20C7EAB1" w14:textId="77777777" w:rsidR="00FE0C18" w:rsidRDefault="00FE0C18"/>
    <w:p w14:paraId="3AD77692" w14:textId="77777777" w:rsidR="00FE0C18" w:rsidRDefault="00FE0C18"/>
    <w:p w14:paraId="6CAC2D2D" w14:textId="77777777" w:rsidR="00FE0C18" w:rsidRDefault="00FE0C18"/>
    <w:p w14:paraId="61915D7D" w14:textId="77777777" w:rsidR="00FE0C18" w:rsidRDefault="00FE0C18"/>
    <w:p w14:paraId="75D1AAE9" w14:textId="77777777" w:rsidR="00FE0C18" w:rsidRDefault="00FE0C18"/>
    <w:p w14:paraId="387AC923" w14:textId="77777777" w:rsidR="00FE0C18" w:rsidRDefault="00FE0C18"/>
    <w:p w14:paraId="14D8505B" w14:textId="1CD04361" w:rsidR="00FE0C18" w:rsidRDefault="00FE0C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59356" wp14:editId="1437B23C">
                <wp:simplePos x="0" y="0"/>
                <wp:positionH relativeFrom="column">
                  <wp:posOffset>-137160</wp:posOffset>
                </wp:positionH>
                <wp:positionV relativeFrom="paragraph">
                  <wp:posOffset>155575</wp:posOffset>
                </wp:positionV>
                <wp:extent cx="3429000" cy="2438400"/>
                <wp:effectExtent l="0" t="0" r="19050" b="19050"/>
                <wp:wrapNone/>
                <wp:docPr id="597475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43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F15AC" id="Rectangle 1" o:spid="_x0000_s1026" style="position:absolute;margin-left:-10.8pt;margin-top:12.25pt;width:270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" filled="f" strokecolor="#ed7d31 [3205]" strokeweight="1pt"/>
            </w:pict>
          </mc:Fallback>
        </mc:AlternateContent>
      </w:r>
    </w:p>
    <w:p w14:paraId="689F6F36" w14:textId="4084CC97" w:rsidR="00FE0C18" w:rsidRPr="00FE0C18" w:rsidRDefault="00FE0C18" w:rsidP="00FE0C1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K.K.S.Mudithananda</w:t>
      </w:r>
      <w:proofErr w:type="spellEnd"/>
      <w:r>
        <w:rPr>
          <w:sz w:val="28"/>
          <w:szCs w:val="28"/>
        </w:rPr>
        <w:t xml:space="preserve"> -28254 </w:t>
      </w:r>
    </w:p>
    <w:p w14:paraId="477A4F52" w14:textId="6C8C25C7" w:rsidR="00FE0C18" w:rsidRDefault="00FE0C18" w:rsidP="00FE0C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Malindu D – 28394 </w:t>
      </w:r>
    </w:p>
    <w:p w14:paraId="3A41DB6D" w14:textId="77777777" w:rsidR="00FE0C18" w:rsidRDefault="00FE0C18" w:rsidP="00FE0C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K.G.N.N </w:t>
      </w:r>
      <w:proofErr w:type="spellStart"/>
      <w:r>
        <w:rPr>
          <w:sz w:val="28"/>
          <w:szCs w:val="28"/>
        </w:rPr>
        <w:t>Gunasigha</w:t>
      </w:r>
      <w:proofErr w:type="spellEnd"/>
      <w:r>
        <w:rPr>
          <w:sz w:val="28"/>
          <w:szCs w:val="28"/>
        </w:rPr>
        <w:t xml:space="preserve"> -28538 </w:t>
      </w:r>
    </w:p>
    <w:p w14:paraId="0B8BA7E3" w14:textId="77777777" w:rsidR="00FE0C18" w:rsidRDefault="00FE0C18" w:rsidP="00FE0C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R.M.J.M.B Rathnayake – 28497 </w:t>
      </w:r>
    </w:p>
    <w:p w14:paraId="2EEB41B9" w14:textId="77777777" w:rsidR="00FE0C18" w:rsidRDefault="00FE0C18" w:rsidP="00FE0C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D.T.D Rupasinghe -29153 </w:t>
      </w:r>
    </w:p>
    <w:p w14:paraId="3726AB4F" w14:textId="77777777" w:rsidR="00FE0C18" w:rsidRPr="00FE0C18" w:rsidRDefault="00FE0C18" w:rsidP="00FE0C18">
      <w:pPr>
        <w:pStyle w:val="Default"/>
        <w:rPr>
          <w:sz w:val="28"/>
          <w:szCs w:val="28"/>
        </w:rPr>
      </w:pPr>
      <w:r w:rsidRPr="00FE0C18">
        <w:rPr>
          <w:sz w:val="28"/>
          <w:szCs w:val="28"/>
        </w:rPr>
        <w:t>MPR Herath – 28191</w:t>
      </w:r>
    </w:p>
    <w:p w14:paraId="6186BCA8" w14:textId="77777777" w:rsidR="00FE0C18" w:rsidRPr="00FE0C18" w:rsidRDefault="00FE0C18" w:rsidP="00FE0C18">
      <w:pPr>
        <w:pStyle w:val="Default"/>
        <w:rPr>
          <w:sz w:val="28"/>
          <w:szCs w:val="28"/>
        </w:rPr>
      </w:pPr>
      <w:r w:rsidRPr="00FE0C18">
        <w:rPr>
          <w:sz w:val="28"/>
          <w:szCs w:val="28"/>
        </w:rPr>
        <w:t>PRTD Polgampala – 29204</w:t>
      </w:r>
    </w:p>
    <w:p w14:paraId="215F9946" w14:textId="37539934" w:rsidR="00FE0C18" w:rsidRDefault="00FE0C18" w:rsidP="00FE0C18">
      <w:pPr>
        <w:pStyle w:val="Default"/>
        <w:rPr>
          <w:sz w:val="28"/>
          <w:szCs w:val="28"/>
        </w:rPr>
      </w:pPr>
      <w:r w:rsidRPr="00FE0C18">
        <w:rPr>
          <w:sz w:val="28"/>
          <w:szCs w:val="28"/>
        </w:rPr>
        <w:t xml:space="preserve">AHLDTM Athapaththu </w:t>
      </w:r>
      <w:r>
        <w:rPr>
          <w:sz w:val="28"/>
          <w:szCs w:val="28"/>
        </w:rPr>
        <w:t>–</w:t>
      </w:r>
      <w:r w:rsidRPr="00FE0C18">
        <w:rPr>
          <w:sz w:val="28"/>
          <w:szCs w:val="28"/>
        </w:rPr>
        <w:t xml:space="preserve"> 29270</w:t>
      </w:r>
    </w:p>
    <w:p w14:paraId="4247194C" w14:textId="77777777" w:rsidR="00FE0C18" w:rsidRDefault="00FE0C18" w:rsidP="00FE0C18">
      <w:pPr>
        <w:pStyle w:val="Default"/>
        <w:rPr>
          <w:sz w:val="28"/>
          <w:szCs w:val="28"/>
        </w:rPr>
      </w:pPr>
    </w:p>
    <w:p w14:paraId="089D22E9" w14:textId="124526C2" w:rsidR="00FE0C18" w:rsidRDefault="00FE0C18" w:rsidP="00FE0C18">
      <w:pPr>
        <w:rPr>
          <w:sz w:val="28"/>
          <w:szCs w:val="28"/>
        </w:rPr>
      </w:pPr>
      <w:r>
        <w:rPr>
          <w:sz w:val="28"/>
          <w:szCs w:val="28"/>
        </w:rPr>
        <w:t>S.A.M Devindi -29014</w:t>
      </w:r>
    </w:p>
    <w:p w14:paraId="79575C16" w14:textId="77777777" w:rsidR="00FE0C18" w:rsidRDefault="00FE0C18" w:rsidP="00FE0C18"/>
    <w:p w14:paraId="78198C03" w14:textId="77777777" w:rsidR="00EB7DBC" w:rsidRPr="00EB7DBC" w:rsidRDefault="00EB7DBC" w:rsidP="00EB7DBC"/>
    <w:p w14:paraId="071D4016" w14:textId="59758EBB" w:rsidR="00EB7DBC" w:rsidRPr="00EB7DBC" w:rsidRDefault="0058436E" w:rsidP="00EB7DBC">
      <w:r>
        <w:t>Table of Contents</w:t>
      </w:r>
    </w:p>
    <w:p w14:paraId="08303C2D" w14:textId="77777777" w:rsidR="00EB7DBC" w:rsidRPr="00EB7DBC" w:rsidRDefault="00EB7DBC" w:rsidP="00EB7DBC"/>
    <w:p w14:paraId="3D8135F5" w14:textId="77777777" w:rsidR="00EB7DBC" w:rsidRDefault="00EB7DBC" w:rsidP="00EB7DBC"/>
    <w:p w14:paraId="20FFC6E8" w14:textId="7B321933" w:rsidR="0058436E" w:rsidRDefault="0058436E" w:rsidP="00EB7DBC">
      <w:pPr>
        <w:tabs>
          <w:tab w:val="left" w:pos="1629"/>
        </w:tabs>
      </w:pPr>
    </w:p>
    <w:p w14:paraId="4BFDB682" w14:textId="77777777" w:rsidR="0058436E" w:rsidRDefault="0058436E">
      <w:r>
        <w:br w:type="page"/>
      </w:r>
    </w:p>
    <w:p w14:paraId="13E60A9E" w14:textId="6F5C81BD" w:rsidR="0058436E" w:rsidRDefault="0058436E" w:rsidP="00EB7DBC">
      <w:pPr>
        <w:tabs>
          <w:tab w:val="left" w:pos="1629"/>
        </w:tabs>
      </w:pPr>
      <w:r>
        <w:lastRenderedPageBreak/>
        <w:t>Introduction</w:t>
      </w:r>
    </w:p>
    <w:p w14:paraId="4AEA181C" w14:textId="77777777" w:rsidR="0058436E" w:rsidRDefault="0058436E">
      <w:r>
        <w:br w:type="page"/>
      </w:r>
    </w:p>
    <w:p w14:paraId="6AB6515E" w14:textId="5F3BFA25" w:rsidR="0058436E" w:rsidRDefault="0058436E" w:rsidP="00EB7DBC">
      <w:pPr>
        <w:tabs>
          <w:tab w:val="left" w:pos="1629"/>
        </w:tabs>
      </w:pPr>
      <w:r>
        <w:lastRenderedPageBreak/>
        <w:t>Project requirements</w:t>
      </w:r>
    </w:p>
    <w:p w14:paraId="1AF853E8" w14:textId="77777777" w:rsidR="0058436E" w:rsidRDefault="0058436E">
      <w:r>
        <w:br w:type="page"/>
      </w:r>
    </w:p>
    <w:p w14:paraId="6CD26A11" w14:textId="083425E0" w:rsidR="00EB7DBC" w:rsidRPr="00EB7DBC" w:rsidRDefault="0058436E" w:rsidP="00EB7DBC">
      <w:pPr>
        <w:tabs>
          <w:tab w:val="left" w:pos="1629"/>
        </w:tabs>
      </w:pPr>
      <w:r>
        <w:lastRenderedPageBreak/>
        <w:t>Project</w:t>
      </w:r>
    </w:p>
    <w:sectPr w:rsidR="00EB7DBC" w:rsidRPr="00EB7DBC" w:rsidSect="00DE3F62">
      <w:headerReference w:type="default" r:id="rId6"/>
      <w:footerReference w:type="default" r:id="rId7"/>
      <w:pgSz w:w="12240" w:h="15840"/>
      <w:pgMar w:top="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29CAE" w14:textId="77777777" w:rsidR="00DE3F62" w:rsidRDefault="00DE3F62" w:rsidP="00EB7DBC">
      <w:pPr>
        <w:spacing w:after="0" w:line="240" w:lineRule="auto"/>
      </w:pPr>
      <w:r>
        <w:separator/>
      </w:r>
    </w:p>
  </w:endnote>
  <w:endnote w:type="continuationSeparator" w:id="0">
    <w:p w14:paraId="2E435330" w14:textId="77777777" w:rsidR="00DE3F62" w:rsidRDefault="00DE3F62" w:rsidP="00EB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90CE" w14:textId="77777777" w:rsidR="00EB7DBC" w:rsidRPr="00EB7DBC" w:rsidRDefault="00EB7DBC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B7DBC">
      <w:rPr>
        <w:caps/>
        <w:color w:val="000000" w:themeColor="text1"/>
      </w:rPr>
      <w:fldChar w:fldCharType="begin"/>
    </w:r>
    <w:r w:rsidRPr="00EB7DBC">
      <w:rPr>
        <w:caps/>
        <w:color w:val="000000" w:themeColor="text1"/>
      </w:rPr>
      <w:instrText xml:space="preserve"> PAGE   \* MERGEFORMAT </w:instrText>
    </w:r>
    <w:r w:rsidRPr="00EB7DBC">
      <w:rPr>
        <w:caps/>
        <w:color w:val="000000" w:themeColor="text1"/>
      </w:rPr>
      <w:fldChar w:fldCharType="separate"/>
    </w:r>
    <w:r w:rsidRPr="00EB7DBC">
      <w:rPr>
        <w:caps/>
        <w:noProof/>
        <w:color w:val="000000" w:themeColor="text1"/>
      </w:rPr>
      <w:t>2</w:t>
    </w:r>
    <w:r w:rsidRPr="00EB7DBC">
      <w:rPr>
        <w:caps/>
        <w:noProof/>
        <w:color w:val="000000" w:themeColor="text1"/>
      </w:rPr>
      <w:fldChar w:fldCharType="end"/>
    </w:r>
  </w:p>
  <w:p w14:paraId="3318F02D" w14:textId="77777777" w:rsidR="00EB7DBC" w:rsidRDefault="00EB7DBC" w:rsidP="00EB7D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CD07" w14:textId="77777777" w:rsidR="00DE3F62" w:rsidRDefault="00DE3F62" w:rsidP="00EB7DBC">
      <w:pPr>
        <w:spacing w:after="0" w:line="240" w:lineRule="auto"/>
      </w:pPr>
      <w:r>
        <w:separator/>
      </w:r>
    </w:p>
  </w:footnote>
  <w:footnote w:type="continuationSeparator" w:id="0">
    <w:p w14:paraId="4B548D20" w14:textId="77777777" w:rsidR="00DE3F62" w:rsidRDefault="00DE3F62" w:rsidP="00EB7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380E" w14:textId="77777777" w:rsidR="00D7462B" w:rsidRDefault="00D7462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8E1CAC" wp14:editId="16EEE55A">
          <wp:simplePos x="0" y="0"/>
          <wp:positionH relativeFrom="column">
            <wp:posOffset>5116286</wp:posOffset>
          </wp:positionH>
          <wp:positionV relativeFrom="paragraph">
            <wp:posOffset>-97972</wp:posOffset>
          </wp:positionV>
          <wp:extent cx="1304657" cy="573074"/>
          <wp:effectExtent l="0" t="0" r="0" b="0"/>
          <wp:wrapSquare wrapText="bothSides"/>
          <wp:docPr id="2204220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422096" name="Picture 220422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657" cy="5730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18"/>
    <w:rsid w:val="00031FCC"/>
    <w:rsid w:val="00402E8D"/>
    <w:rsid w:val="0058436E"/>
    <w:rsid w:val="00AB68B3"/>
    <w:rsid w:val="00B146C5"/>
    <w:rsid w:val="00BF7D42"/>
    <w:rsid w:val="00D7462B"/>
    <w:rsid w:val="00DE3F62"/>
    <w:rsid w:val="00EB7DBC"/>
    <w:rsid w:val="00F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A4866"/>
  <w15:chartTrackingRefBased/>
  <w15:docId w15:val="{E167F59B-EFDB-46F1-B133-9806751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BC"/>
  </w:style>
  <w:style w:type="paragraph" w:styleId="Footer">
    <w:name w:val="footer"/>
    <w:basedOn w:val="Normal"/>
    <w:link w:val="FooterChar"/>
    <w:uiPriority w:val="99"/>
    <w:unhideWhenUsed/>
    <w:rsid w:val="00EB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BC"/>
  </w:style>
  <w:style w:type="paragraph" w:customStyle="1" w:styleId="Default">
    <w:name w:val="Default"/>
    <w:rsid w:val="00FE0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in\OneDrive\Documents\Custom%20Office%20Templates\Assignment%20type%20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type A</Template>
  <TotalTime>19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Malindu Duwage</dc:creator>
  <cp:keywords/>
  <dc:description/>
  <cp:lastModifiedBy>D Malindu</cp:lastModifiedBy>
  <cp:revision>1</cp:revision>
  <dcterms:created xsi:type="dcterms:W3CDTF">2024-04-29T00:43:00Z</dcterms:created>
  <dcterms:modified xsi:type="dcterms:W3CDTF">2024-04-29T01:02:00Z</dcterms:modified>
</cp:coreProperties>
</file>